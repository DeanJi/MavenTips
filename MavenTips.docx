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1B6" w:rsidRPr="004D3DA4" w:rsidRDefault="00A221B6" w:rsidP="00A221B6">
      <w:pPr>
        <w:pStyle w:val="ListParagraph"/>
        <w:numPr>
          <w:ilvl w:val="0"/>
          <w:numId w:val="1"/>
        </w:numPr>
        <w:rPr>
          <w:b/>
        </w:rPr>
      </w:pPr>
      <w:r w:rsidRPr="004D3DA4">
        <w:rPr>
          <w:b/>
        </w:rPr>
        <w:t>Dependency on local Jar (non-maven repository jar)</w:t>
      </w:r>
    </w:p>
    <w:p w:rsidR="002A3E83" w:rsidRDefault="002A3E83" w:rsidP="002A3E83">
      <w:r>
        <w:t>&lt;</w:t>
      </w:r>
      <w:proofErr w:type="gramStart"/>
      <w:r>
        <w:t>dependency</w:t>
      </w:r>
      <w:proofErr w:type="gramEnd"/>
      <w:r>
        <w:t>&gt;</w:t>
      </w:r>
    </w:p>
    <w:p w:rsidR="002A3E83" w:rsidRDefault="002A3E83" w:rsidP="002A3E83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</w:t>
      </w:r>
      <w:r w:rsidR="00281116">
        <w:t>xxx</w:t>
      </w:r>
      <w:r>
        <w:t>.</w:t>
      </w:r>
      <w:r w:rsidR="00281116">
        <w:t>xxx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A3E83" w:rsidRDefault="002A3E83" w:rsidP="002A3E83"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 w:rsidR="00281116">
        <w:t>ABCD</w:t>
      </w:r>
      <w:r>
        <w:t>&lt;/</w:t>
      </w:r>
      <w:proofErr w:type="spellStart"/>
      <w:r>
        <w:t>artifactId</w:t>
      </w:r>
      <w:proofErr w:type="spellEnd"/>
      <w:r>
        <w:t>&gt;</w:t>
      </w:r>
    </w:p>
    <w:p w:rsidR="002A3E83" w:rsidRDefault="002A3E83" w:rsidP="002A3E83"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project.version</w:t>
      </w:r>
      <w:proofErr w:type="spellEnd"/>
      <w:r>
        <w:t>}&lt;/version&gt;</w:t>
      </w:r>
    </w:p>
    <w:p w:rsidR="002A3E83" w:rsidRDefault="002A3E83" w:rsidP="002A3E83">
      <w:r>
        <w:tab/>
        <w:t>&lt;</w:t>
      </w:r>
      <w:proofErr w:type="gramStart"/>
      <w:r>
        <w:t>scope&gt;</w:t>
      </w:r>
      <w:proofErr w:type="gramEnd"/>
      <w:r>
        <w:t>system&lt;/scope&gt;</w:t>
      </w:r>
    </w:p>
    <w:p w:rsidR="002A3E83" w:rsidRDefault="002A3E83" w:rsidP="002A3E83">
      <w:r>
        <w:tab/>
        <w:t>&lt;systemPath&gt;${project.basedir}</w:t>
      </w:r>
      <w:r w:rsidR="00281116">
        <w:t>/src/main/resources/</w:t>
      </w:r>
      <w:r w:rsidR="00281116" w:rsidRPr="00281116">
        <w:t>ABCD</w:t>
      </w:r>
      <w:r>
        <w:t>.jar&lt;/systemPath&gt;</w:t>
      </w:r>
    </w:p>
    <w:p w:rsidR="002A3E83" w:rsidRDefault="002A3E83" w:rsidP="002A3E83">
      <w:r>
        <w:t>&lt;/dependency&gt;</w:t>
      </w:r>
    </w:p>
    <w:p w:rsidR="004D3DA4" w:rsidRDefault="004D3DA4" w:rsidP="002A3E83"/>
    <w:p w:rsidR="002A3E83" w:rsidRDefault="009F0E77" w:rsidP="002A3E83">
      <w:pPr>
        <w:pStyle w:val="ListParagraph"/>
        <w:numPr>
          <w:ilvl w:val="0"/>
          <w:numId w:val="1"/>
        </w:numPr>
      </w:pPr>
      <w:r>
        <w:rPr>
          <w:b/>
        </w:rPr>
        <w:t xml:space="preserve">Generate </w:t>
      </w:r>
      <w:r w:rsidR="00991092">
        <w:rPr>
          <w:b/>
        </w:rPr>
        <w:t>EJB Stub</w:t>
      </w:r>
    </w:p>
    <w:p w:rsidR="002A3E83" w:rsidRDefault="002A3E83" w:rsidP="002A3E83">
      <w:r>
        <w:t>&lt;</w:t>
      </w:r>
      <w:proofErr w:type="gramStart"/>
      <w:r>
        <w:t>build</w:t>
      </w:r>
      <w:proofErr w:type="gramEnd"/>
      <w:r>
        <w:t>&gt;</w:t>
      </w:r>
    </w:p>
    <w:p w:rsidR="002A3E83" w:rsidRDefault="002A3E83" w:rsidP="002A3E83">
      <w:r>
        <w:t>&lt;</w:t>
      </w:r>
      <w:proofErr w:type="gramStart"/>
      <w:r>
        <w:t>plugins</w:t>
      </w:r>
      <w:proofErr w:type="gramEnd"/>
      <w:r>
        <w:t>&gt;</w:t>
      </w:r>
    </w:p>
    <w:p w:rsidR="002A3E83" w:rsidRDefault="004D3DA4" w:rsidP="002A3E83">
      <w:r>
        <w:tab/>
      </w:r>
      <w:r w:rsidR="002A3E83">
        <w:t>&lt;</w:t>
      </w:r>
      <w:proofErr w:type="gramStart"/>
      <w:r w:rsidR="002A3E83">
        <w:t>plugin</w:t>
      </w:r>
      <w:proofErr w:type="gramEnd"/>
      <w:r w:rsidR="002A3E83">
        <w:t>&gt;</w:t>
      </w:r>
    </w:p>
    <w:p w:rsidR="002A3E83" w:rsidRDefault="004D3DA4" w:rsidP="002A3E83">
      <w:r>
        <w:tab/>
      </w:r>
      <w:r>
        <w:tab/>
      </w:r>
      <w:r w:rsidR="002A3E83">
        <w:t>&lt;</w:t>
      </w:r>
      <w:proofErr w:type="spellStart"/>
      <w:r w:rsidR="002A3E83">
        <w:t>groupId</w:t>
      </w:r>
      <w:proofErr w:type="spellEnd"/>
      <w:r w:rsidR="002A3E83">
        <w:t>&gt;</w:t>
      </w:r>
      <w:proofErr w:type="spellStart"/>
      <w:r w:rsidR="002A3E83">
        <w:t>org.apache.maven.plugins</w:t>
      </w:r>
      <w:proofErr w:type="spellEnd"/>
      <w:r w:rsidR="002A3E83">
        <w:t>&lt;/</w:t>
      </w:r>
      <w:proofErr w:type="spellStart"/>
      <w:r w:rsidR="002A3E83">
        <w:t>groupId</w:t>
      </w:r>
      <w:proofErr w:type="spellEnd"/>
      <w:r w:rsidR="002A3E83">
        <w:t>&gt;</w:t>
      </w:r>
    </w:p>
    <w:p w:rsidR="002A3E83" w:rsidRDefault="004D3DA4" w:rsidP="002A3E83">
      <w:r>
        <w:tab/>
      </w:r>
      <w:r>
        <w:tab/>
      </w:r>
      <w:r w:rsidR="002A3E83">
        <w:t>&lt;</w:t>
      </w:r>
      <w:proofErr w:type="spellStart"/>
      <w:proofErr w:type="gramStart"/>
      <w:r w:rsidR="002A3E83">
        <w:t>artifactId</w:t>
      </w:r>
      <w:proofErr w:type="spellEnd"/>
      <w:r w:rsidR="002A3E83">
        <w:t>&gt;</w:t>
      </w:r>
      <w:proofErr w:type="gramEnd"/>
      <w:r w:rsidR="002A3E83">
        <w:t>maven-</w:t>
      </w:r>
      <w:proofErr w:type="spellStart"/>
      <w:r w:rsidR="002A3E83">
        <w:t>ejb</w:t>
      </w:r>
      <w:proofErr w:type="spellEnd"/>
      <w:r w:rsidR="002A3E83">
        <w:t>-plugin&lt;/</w:t>
      </w:r>
      <w:proofErr w:type="spellStart"/>
      <w:r w:rsidR="002A3E83">
        <w:t>artifactId</w:t>
      </w:r>
      <w:proofErr w:type="spellEnd"/>
      <w:r w:rsidR="002A3E83">
        <w:t>&gt;</w:t>
      </w:r>
    </w:p>
    <w:p w:rsidR="002A3E83" w:rsidRDefault="004D3DA4" w:rsidP="002A3E83">
      <w:r>
        <w:tab/>
      </w:r>
      <w:r>
        <w:tab/>
      </w:r>
      <w:r w:rsidR="002A3E83">
        <w:t>&lt;</w:t>
      </w:r>
      <w:proofErr w:type="gramStart"/>
      <w:r w:rsidR="002A3E83">
        <w:t>version&gt;</w:t>
      </w:r>
      <w:proofErr w:type="gramEnd"/>
      <w:r w:rsidR="002A3E83">
        <w:t>2.1&lt;/version&gt;</w:t>
      </w:r>
    </w:p>
    <w:p w:rsidR="002A3E83" w:rsidRDefault="004D3DA4" w:rsidP="002A3E83">
      <w:r>
        <w:tab/>
      </w:r>
      <w:r>
        <w:tab/>
      </w:r>
      <w:r w:rsidR="002A3E83">
        <w:t>&lt;</w:t>
      </w:r>
      <w:proofErr w:type="gramStart"/>
      <w:r w:rsidR="002A3E83">
        <w:t>configuration</w:t>
      </w:r>
      <w:proofErr w:type="gramEnd"/>
      <w:r w:rsidR="002A3E83">
        <w:t>&gt;</w:t>
      </w:r>
    </w:p>
    <w:p w:rsidR="002A3E83" w:rsidRDefault="004D3DA4" w:rsidP="002A3E83">
      <w:r>
        <w:tab/>
      </w:r>
      <w:r>
        <w:tab/>
      </w:r>
      <w:r>
        <w:tab/>
      </w:r>
      <w:r w:rsidR="002A3E83">
        <w:t>&lt;</w:t>
      </w:r>
      <w:proofErr w:type="spellStart"/>
      <w:proofErr w:type="gramStart"/>
      <w:r w:rsidR="002A3E83">
        <w:t>ejbVersion</w:t>
      </w:r>
      <w:proofErr w:type="spellEnd"/>
      <w:r w:rsidR="002A3E83">
        <w:t>&gt;</w:t>
      </w:r>
      <w:proofErr w:type="gramEnd"/>
      <w:r w:rsidR="002A3E83">
        <w:t>3.0&lt;/</w:t>
      </w:r>
      <w:proofErr w:type="spellStart"/>
      <w:r w:rsidR="002A3E83">
        <w:t>ejbVersion</w:t>
      </w:r>
      <w:proofErr w:type="spellEnd"/>
      <w:r w:rsidR="002A3E83">
        <w:t>&gt;</w:t>
      </w:r>
    </w:p>
    <w:p w:rsidR="002A3E83" w:rsidRDefault="004D3DA4" w:rsidP="002A3E83">
      <w:r>
        <w:tab/>
      </w:r>
      <w:r>
        <w:tab/>
      </w:r>
      <w:r>
        <w:tab/>
      </w:r>
      <w:r w:rsidR="002A3E83">
        <w:t>&lt;</w:t>
      </w:r>
      <w:proofErr w:type="gramStart"/>
      <w:r w:rsidR="002A3E83">
        <w:t>archive</w:t>
      </w:r>
      <w:proofErr w:type="gramEnd"/>
      <w:r w:rsidR="002A3E83">
        <w:t>&gt;</w:t>
      </w:r>
    </w:p>
    <w:p w:rsidR="002A3E83" w:rsidRDefault="004D3DA4" w:rsidP="002A3E83">
      <w:r>
        <w:tab/>
      </w:r>
      <w:r w:rsidR="002A3E83">
        <w:t>&lt;manifestFile&gt;${project.basedir}/src/main/resources/META-INF/MANIFEST.MF&lt;/manifestFile&gt;</w:t>
      </w:r>
    </w:p>
    <w:p w:rsidR="002A3E83" w:rsidRDefault="004D3DA4" w:rsidP="002A3E83">
      <w:r>
        <w:tab/>
      </w:r>
      <w:r>
        <w:tab/>
      </w:r>
      <w:r>
        <w:tab/>
      </w:r>
      <w:r w:rsidR="002A3E83">
        <w:t>&lt;/archive&gt;</w:t>
      </w:r>
    </w:p>
    <w:p w:rsidR="002A3E83" w:rsidRDefault="004D3DA4" w:rsidP="002A3E83">
      <w:r>
        <w:tab/>
      </w:r>
      <w:r>
        <w:tab/>
      </w:r>
      <w:r w:rsidR="002A3E83">
        <w:t>&lt;/configuration&gt;</w:t>
      </w:r>
    </w:p>
    <w:p w:rsidR="002A3E83" w:rsidRDefault="004D3DA4" w:rsidP="002A3E83">
      <w:r>
        <w:tab/>
        <w:t>&lt;/plugin&gt;</w:t>
      </w:r>
    </w:p>
    <w:p w:rsidR="002A3E83" w:rsidRDefault="004D3DA4" w:rsidP="002A3E83">
      <w:r>
        <w:tab/>
      </w:r>
      <w:r w:rsidR="002A3E83">
        <w:t>&lt;</w:t>
      </w:r>
      <w:proofErr w:type="gramStart"/>
      <w:r w:rsidR="002A3E83">
        <w:t>plugin</w:t>
      </w:r>
      <w:proofErr w:type="gramEnd"/>
      <w:r w:rsidR="002A3E83">
        <w:t xml:space="preserve">&gt; </w:t>
      </w:r>
    </w:p>
    <w:p w:rsidR="002A3E83" w:rsidRDefault="002A3E83" w:rsidP="004D3DA4">
      <w:pPr>
        <w:ind w:left="720" w:firstLine="720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 w:rsidRPr="004D3DA4">
        <w:rPr>
          <w:color w:val="FF0000"/>
        </w:rPr>
        <w:t>org.codehaus.mojo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A3E83" w:rsidRDefault="004D3DA4" w:rsidP="002A3E83">
      <w:r>
        <w:lastRenderedPageBreak/>
        <w:tab/>
      </w:r>
      <w:r>
        <w:tab/>
        <w:t xml:space="preserve">       </w:t>
      </w:r>
      <w:r w:rsidR="002A3E83">
        <w:t>&lt;</w:t>
      </w:r>
      <w:proofErr w:type="spellStart"/>
      <w:proofErr w:type="gramStart"/>
      <w:r w:rsidR="002A3E83">
        <w:t>artifactId</w:t>
      </w:r>
      <w:proofErr w:type="spellEnd"/>
      <w:r w:rsidR="002A3E83">
        <w:t>&gt;</w:t>
      </w:r>
      <w:proofErr w:type="gramEnd"/>
      <w:r w:rsidR="002A3E83" w:rsidRPr="004D3DA4">
        <w:rPr>
          <w:color w:val="FF0000"/>
        </w:rPr>
        <w:t>was6-maven-plugin</w:t>
      </w:r>
      <w:r w:rsidR="002A3E83">
        <w:t>&lt;/</w:t>
      </w:r>
      <w:proofErr w:type="spellStart"/>
      <w:r w:rsidR="002A3E83">
        <w:t>artifactId</w:t>
      </w:r>
      <w:proofErr w:type="spellEnd"/>
      <w:r w:rsidR="002A3E83">
        <w:t xml:space="preserve">&gt; </w:t>
      </w:r>
    </w:p>
    <w:p w:rsidR="002A3E83" w:rsidRDefault="004D3DA4" w:rsidP="002A3E83">
      <w:r>
        <w:tab/>
      </w:r>
      <w:r>
        <w:tab/>
        <w:t xml:space="preserve">       </w:t>
      </w:r>
      <w:r w:rsidR="002A3E83">
        <w:t>&lt;</w:t>
      </w:r>
      <w:proofErr w:type="gramStart"/>
      <w:r w:rsidR="002A3E83">
        <w:t>executions</w:t>
      </w:r>
      <w:proofErr w:type="gramEnd"/>
      <w:r w:rsidR="002A3E83">
        <w:t xml:space="preserve">&gt; </w:t>
      </w:r>
    </w:p>
    <w:p w:rsidR="002A3E83" w:rsidRDefault="002A3E83" w:rsidP="002A3E83">
      <w:r>
        <w:tab/>
      </w:r>
      <w:r>
        <w:tab/>
        <w:t xml:space="preserve">            &lt;</w:t>
      </w:r>
      <w:proofErr w:type="gramStart"/>
      <w:r>
        <w:t>execution</w:t>
      </w:r>
      <w:proofErr w:type="gramEnd"/>
      <w:r>
        <w:t xml:space="preserve">&gt; </w:t>
      </w:r>
    </w:p>
    <w:p w:rsidR="002A3E83" w:rsidRDefault="002A3E83" w:rsidP="002A3E83">
      <w:r>
        <w:tab/>
      </w:r>
      <w:r>
        <w:tab/>
        <w:t xml:space="preserve">                &lt;</w:t>
      </w:r>
      <w:proofErr w:type="gramStart"/>
      <w:r>
        <w:t>goals</w:t>
      </w:r>
      <w:proofErr w:type="gramEnd"/>
      <w:r>
        <w:t xml:space="preserve">&gt; </w:t>
      </w:r>
    </w:p>
    <w:p w:rsidR="002A3E83" w:rsidRDefault="002A3E83" w:rsidP="002A3E83">
      <w:r>
        <w:tab/>
      </w:r>
      <w:r>
        <w:tab/>
        <w:t xml:space="preserve">                    &lt;</w:t>
      </w:r>
      <w:proofErr w:type="gramStart"/>
      <w:r>
        <w:t>goal&gt;</w:t>
      </w:r>
      <w:proofErr w:type="spellStart"/>
      <w:proofErr w:type="gramEnd"/>
      <w:r w:rsidRPr="004D3DA4">
        <w:rPr>
          <w:color w:val="FF0000"/>
        </w:rPr>
        <w:t>ejbdeploy</w:t>
      </w:r>
      <w:proofErr w:type="spellEnd"/>
      <w:r>
        <w:t xml:space="preserve">&lt;/goal&gt; </w:t>
      </w:r>
    </w:p>
    <w:p w:rsidR="002A3E83" w:rsidRDefault="002A3E83" w:rsidP="002A3E83">
      <w:r>
        <w:tab/>
      </w:r>
      <w:r>
        <w:tab/>
        <w:t xml:space="preserve">                &lt;/goals&gt; </w:t>
      </w:r>
    </w:p>
    <w:p w:rsidR="002A3E83" w:rsidRDefault="002A3E83" w:rsidP="002A3E83">
      <w:r>
        <w:tab/>
      </w:r>
      <w:r>
        <w:tab/>
        <w:t xml:space="preserve">            &lt;/execution&gt; </w:t>
      </w:r>
    </w:p>
    <w:p w:rsidR="002A3E83" w:rsidRDefault="002A3E83" w:rsidP="002A3E83">
      <w:r>
        <w:tab/>
      </w:r>
      <w:r>
        <w:tab/>
        <w:t xml:space="preserve">        &lt;/executions&gt;</w:t>
      </w:r>
    </w:p>
    <w:p w:rsidR="002A3E83" w:rsidRDefault="002A3E83" w:rsidP="002A3E83">
      <w:r>
        <w:tab/>
      </w:r>
      <w:r>
        <w:tab/>
        <w:t xml:space="preserve">        &lt;</w:t>
      </w:r>
      <w:proofErr w:type="gramStart"/>
      <w:r>
        <w:t>configuration</w:t>
      </w:r>
      <w:proofErr w:type="gramEnd"/>
      <w:r>
        <w:t>&gt;</w:t>
      </w:r>
    </w:p>
    <w:p w:rsidR="002A3E83" w:rsidRDefault="002A3E83" w:rsidP="002A3E83">
      <w:r>
        <w:tab/>
      </w:r>
      <w:r>
        <w:tab/>
        <w:t xml:space="preserve">              &lt;</w:t>
      </w:r>
      <w:proofErr w:type="spellStart"/>
      <w:proofErr w:type="gramStart"/>
      <w:r>
        <w:t>wasHome</w:t>
      </w:r>
      <w:proofErr w:type="spellEnd"/>
      <w:proofErr w:type="gramEnd"/>
      <w:r>
        <w:t>&gt;</w:t>
      </w:r>
      <w:r w:rsidRPr="004D3DA4">
        <w:rPr>
          <w:color w:val="FF0000"/>
        </w:rPr>
        <w:t>/opt/was61</w:t>
      </w:r>
      <w:r>
        <w:t>&lt;/</w:t>
      </w:r>
      <w:proofErr w:type="spellStart"/>
      <w:r>
        <w:t>wasHome</w:t>
      </w:r>
      <w:proofErr w:type="spellEnd"/>
      <w:r>
        <w:t>&gt;</w:t>
      </w:r>
    </w:p>
    <w:p w:rsidR="002A3E83" w:rsidRDefault="002A3E83" w:rsidP="002A3E83">
      <w:r>
        <w:tab/>
      </w:r>
      <w:r>
        <w:tab/>
        <w:t xml:space="preserve">        &lt;/configuration&gt;</w:t>
      </w:r>
    </w:p>
    <w:p w:rsidR="002A3E83" w:rsidRDefault="00C469DF" w:rsidP="002A3E83">
      <w:r>
        <w:tab/>
      </w:r>
      <w:r w:rsidR="004D3DA4">
        <w:t>&lt;/plugin&gt;</w:t>
      </w:r>
    </w:p>
    <w:p w:rsidR="002A3E83" w:rsidRDefault="00C469DF" w:rsidP="00C469DF">
      <w:r>
        <w:t>&lt;/plugins&gt;</w:t>
      </w:r>
    </w:p>
    <w:p w:rsidR="002A3E83" w:rsidRDefault="002A3E83" w:rsidP="002A3E83">
      <w:r>
        <w:t>&lt;/build&gt;</w:t>
      </w:r>
    </w:p>
    <w:p w:rsidR="002A3E83" w:rsidRDefault="002A3E83" w:rsidP="002A3E83">
      <w:r>
        <w:tab/>
      </w:r>
      <w:bookmarkStart w:id="0" w:name="_GoBack"/>
      <w:bookmarkEnd w:id="0"/>
    </w:p>
    <w:p w:rsidR="002A3E83" w:rsidRPr="00991092" w:rsidRDefault="00991092" w:rsidP="00991092">
      <w:pPr>
        <w:pStyle w:val="ListParagraph"/>
        <w:numPr>
          <w:ilvl w:val="0"/>
          <w:numId w:val="1"/>
        </w:numPr>
        <w:rPr>
          <w:b/>
        </w:rPr>
      </w:pPr>
      <w:r w:rsidRPr="00991092">
        <w:rPr>
          <w:b/>
        </w:rPr>
        <w:t>Copy the jar file(built by Maven) to another folder</w:t>
      </w:r>
      <w:r w:rsidR="002A3E83" w:rsidRPr="00991092">
        <w:rPr>
          <w:b/>
        </w:rPr>
        <w:tab/>
      </w:r>
    </w:p>
    <w:p w:rsidR="002A3E83" w:rsidRDefault="002A3E83" w:rsidP="002A3E83">
      <w:r>
        <w:tab/>
      </w:r>
    </w:p>
    <w:p w:rsidR="002A3E83" w:rsidRDefault="00991092" w:rsidP="002A3E83">
      <w:r>
        <w:t>&lt;</w:t>
      </w:r>
      <w:proofErr w:type="gramStart"/>
      <w:r>
        <w:t>build</w:t>
      </w:r>
      <w:proofErr w:type="gramEnd"/>
      <w:r>
        <w:t>&gt;</w:t>
      </w:r>
    </w:p>
    <w:p w:rsidR="002A3E83" w:rsidRDefault="002A3E83" w:rsidP="00991092">
      <w:pPr>
        <w:ind w:firstLine="720"/>
      </w:pPr>
      <w:r>
        <w:t>&lt;</w:t>
      </w:r>
      <w:proofErr w:type="gramStart"/>
      <w:r>
        <w:t>plugins</w:t>
      </w:r>
      <w:proofErr w:type="gramEnd"/>
      <w:r>
        <w:t>&gt;</w:t>
      </w:r>
    </w:p>
    <w:p w:rsidR="002A3E83" w:rsidRDefault="002A3E83" w:rsidP="002A3E83">
      <w:r>
        <w:tab/>
        <w:t xml:space="preserve">        &lt;</w:t>
      </w:r>
      <w:proofErr w:type="gramStart"/>
      <w:r>
        <w:t>plugin</w:t>
      </w:r>
      <w:proofErr w:type="gramEnd"/>
      <w:r>
        <w:t>&gt;</w:t>
      </w:r>
    </w:p>
    <w:p w:rsidR="002A3E83" w:rsidRDefault="002A3E83" w:rsidP="002A3E83">
      <w:r>
        <w:tab/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</w:t>
      </w:r>
      <w:proofErr w:type="spellStart"/>
      <w:r>
        <w:t>antrun</w:t>
      </w:r>
      <w:proofErr w:type="spellEnd"/>
      <w:r>
        <w:t>-plugin&lt;/</w:t>
      </w:r>
      <w:proofErr w:type="spellStart"/>
      <w:r>
        <w:t>artifactId</w:t>
      </w:r>
      <w:proofErr w:type="spellEnd"/>
      <w:r>
        <w:t>&gt;</w:t>
      </w:r>
    </w:p>
    <w:p w:rsidR="002A3E83" w:rsidRDefault="002A3E83" w:rsidP="002A3E83">
      <w:r>
        <w:tab/>
        <w:t xml:space="preserve">            &lt;</w:t>
      </w:r>
      <w:proofErr w:type="gramStart"/>
      <w:r>
        <w:t>executions</w:t>
      </w:r>
      <w:proofErr w:type="gramEnd"/>
      <w:r>
        <w:t>&gt;</w:t>
      </w:r>
    </w:p>
    <w:p w:rsidR="002A3E83" w:rsidRDefault="002A3E83" w:rsidP="002A3E83">
      <w:r>
        <w:tab/>
        <w:t xml:space="preserve">                &lt;</w:t>
      </w:r>
      <w:proofErr w:type="gramStart"/>
      <w:r>
        <w:t>execution</w:t>
      </w:r>
      <w:proofErr w:type="gramEnd"/>
      <w:r>
        <w:t>&gt;</w:t>
      </w:r>
    </w:p>
    <w:p w:rsidR="002A3E83" w:rsidRDefault="002A3E83" w:rsidP="002A3E83">
      <w:r>
        <w:tab/>
        <w:t xml:space="preserve">                    &lt;</w:t>
      </w:r>
      <w:proofErr w:type="gramStart"/>
      <w:r>
        <w:t>id&gt;</w:t>
      </w:r>
      <w:proofErr w:type="gramEnd"/>
      <w:r>
        <w:t>copy-jar-to-</w:t>
      </w:r>
      <w:r w:rsidR="00991092">
        <w:t>XXXX</w:t>
      </w:r>
      <w:r>
        <w:t>&lt;/id&gt;</w:t>
      </w:r>
    </w:p>
    <w:p w:rsidR="002A3E83" w:rsidRDefault="002A3E83" w:rsidP="002A3E83">
      <w:r>
        <w:tab/>
        <w:t xml:space="preserve">                    &lt;</w:t>
      </w:r>
      <w:proofErr w:type="gramStart"/>
      <w:r>
        <w:t>phase&gt;</w:t>
      </w:r>
      <w:proofErr w:type="gramEnd"/>
      <w:r>
        <w:t>package&lt;/phase&gt;</w:t>
      </w:r>
    </w:p>
    <w:p w:rsidR="002A3E83" w:rsidRDefault="002A3E83" w:rsidP="002A3E83">
      <w:r>
        <w:lastRenderedPageBreak/>
        <w:tab/>
        <w:t xml:space="preserve">                    &lt;</w:t>
      </w:r>
      <w:proofErr w:type="gramStart"/>
      <w:r>
        <w:t>configuration</w:t>
      </w:r>
      <w:proofErr w:type="gramEnd"/>
      <w:r>
        <w:t>&gt;</w:t>
      </w:r>
    </w:p>
    <w:p w:rsidR="002A3E83" w:rsidRDefault="002A3E83" w:rsidP="002A3E83">
      <w:r>
        <w:tab/>
        <w:t xml:space="preserve">                        &lt;</w:t>
      </w:r>
      <w:proofErr w:type="gramStart"/>
      <w:r>
        <w:t>tasks</w:t>
      </w:r>
      <w:proofErr w:type="gramEnd"/>
      <w:r>
        <w:t>&gt;</w:t>
      </w:r>
    </w:p>
    <w:p w:rsidR="002A3E83" w:rsidRDefault="002A3E83" w:rsidP="002A3E83">
      <w:r>
        <w:tab/>
        <w:t xml:space="preserve">                            &lt;copy </w:t>
      </w:r>
      <w:proofErr w:type="spellStart"/>
      <w:r>
        <w:t>todir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r w:rsidR="00991092">
        <w:t>XXXX</w:t>
      </w:r>
      <w:r>
        <w:t>/</w:t>
      </w:r>
      <w:proofErr w:type="spellStart"/>
      <w:r>
        <w:t>src</w:t>
      </w:r>
      <w:proofErr w:type="spellEnd"/>
      <w:r>
        <w:t>/main/resources/lib/Java/</w:t>
      </w:r>
      <w:proofErr w:type="spellStart"/>
      <w:r>
        <w:t>starr</w:t>
      </w:r>
      <w:proofErr w:type="spellEnd"/>
      <w:r>
        <w:t>"&gt;</w:t>
      </w:r>
    </w:p>
    <w:p w:rsidR="002A3E83" w:rsidRDefault="002A3E83" w:rsidP="002A3E83">
      <w:r>
        <w:tab/>
        <w:t xml:space="preserve">                                &lt;</w:t>
      </w:r>
      <w:proofErr w:type="spellStart"/>
      <w:r>
        <w:t>fileset</w:t>
      </w:r>
      <w:proofErr w:type="spellEnd"/>
      <w:r>
        <w:t xml:space="preserve"> </w:t>
      </w:r>
      <w:proofErr w:type="spellStart"/>
      <w:r>
        <w:t>dir</w:t>
      </w:r>
      <w:proofErr w:type="spellEnd"/>
      <w:r>
        <w:t>="${</w:t>
      </w:r>
      <w:proofErr w:type="spellStart"/>
      <w:r>
        <w:t>project.basedir</w:t>
      </w:r>
      <w:proofErr w:type="spellEnd"/>
      <w:r>
        <w:t>}/target"&gt;</w:t>
      </w:r>
    </w:p>
    <w:p w:rsidR="002A3E83" w:rsidRDefault="002A3E83" w:rsidP="002A3E83">
      <w:r>
        <w:tab/>
        <w:t xml:space="preserve">                                    &lt;include name="*.jar" /&gt;</w:t>
      </w:r>
    </w:p>
    <w:p w:rsidR="002A3E83" w:rsidRDefault="002A3E83" w:rsidP="002A3E83">
      <w:r>
        <w:tab/>
        <w:t xml:space="preserve">                                &lt;/</w:t>
      </w:r>
      <w:proofErr w:type="spellStart"/>
      <w:r>
        <w:t>fileset</w:t>
      </w:r>
      <w:proofErr w:type="spellEnd"/>
      <w:r>
        <w:t>&gt;</w:t>
      </w:r>
    </w:p>
    <w:p w:rsidR="002A3E83" w:rsidRDefault="002A3E83" w:rsidP="002A3E83">
      <w:r>
        <w:tab/>
        <w:t xml:space="preserve">                            &lt;/copy&gt;</w:t>
      </w:r>
    </w:p>
    <w:p w:rsidR="002A3E83" w:rsidRDefault="002A3E83" w:rsidP="002A3E83">
      <w:r>
        <w:tab/>
        <w:t xml:space="preserve">                            &lt;rename src="</w:t>
      </w:r>
      <w:proofErr w:type="gramStart"/>
      <w:r>
        <w:t>..</w:t>
      </w:r>
      <w:proofErr w:type="gramEnd"/>
      <w:r>
        <w:t>/</w:t>
      </w:r>
      <w:r w:rsidR="00991092">
        <w:t>XXXX</w:t>
      </w:r>
      <w:r>
        <w:t xml:space="preserve">/src/main/resources/lib/Java/starr/StarrDAO-${project.version}.jar" </w:t>
      </w:r>
      <w:proofErr w:type="spellStart"/>
      <w:r>
        <w:t>dest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r w:rsidR="00991092">
        <w:t>XXXX</w:t>
      </w:r>
      <w:r>
        <w:t>/</w:t>
      </w:r>
      <w:proofErr w:type="spellStart"/>
      <w:r>
        <w:t>src</w:t>
      </w:r>
      <w:proofErr w:type="spellEnd"/>
      <w:r>
        <w:t>/main/resources/lib/Java/</w:t>
      </w:r>
      <w:proofErr w:type="spellStart"/>
      <w:r>
        <w:t>starr</w:t>
      </w:r>
      <w:proofErr w:type="spellEnd"/>
      <w:r>
        <w:t>/StarrDAO.jar"/&gt;</w:t>
      </w:r>
    </w:p>
    <w:p w:rsidR="002A3E83" w:rsidRDefault="002A3E83" w:rsidP="002A3E83">
      <w:r>
        <w:tab/>
        <w:t xml:space="preserve">                        &lt;/tasks&gt;</w:t>
      </w:r>
    </w:p>
    <w:p w:rsidR="002A3E83" w:rsidRDefault="002A3E83" w:rsidP="002A3E83">
      <w:r>
        <w:tab/>
        <w:t xml:space="preserve">                    &lt;/configuration&gt;</w:t>
      </w:r>
    </w:p>
    <w:p w:rsidR="002A3E83" w:rsidRDefault="002A3E83" w:rsidP="002A3E83">
      <w:r>
        <w:tab/>
        <w:t xml:space="preserve">                    &lt;</w:t>
      </w:r>
      <w:proofErr w:type="gramStart"/>
      <w:r>
        <w:t>goals</w:t>
      </w:r>
      <w:proofErr w:type="gramEnd"/>
      <w:r>
        <w:t>&gt;</w:t>
      </w:r>
    </w:p>
    <w:p w:rsidR="002A3E83" w:rsidRDefault="002A3E83" w:rsidP="002A3E83">
      <w:r>
        <w:tab/>
        <w:t xml:space="preserve">                        &lt;</w:t>
      </w:r>
      <w:proofErr w:type="gramStart"/>
      <w:r>
        <w:t>goal&gt;</w:t>
      </w:r>
      <w:proofErr w:type="gramEnd"/>
      <w:r>
        <w:t>run&lt;/goal&gt;</w:t>
      </w:r>
    </w:p>
    <w:p w:rsidR="002A3E83" w:rsidRDefault="002A3E83" w:rsidP="002A3E83">
      <w:r>
        <w:tab/>
        <w:t xml:space="preserve">                    &lt;/goals&gt;</w:t>
      </w:r>
    </w:p>
    <w:p w:rsidR="002A3E83" w:rsidRDefault="002A3E83" w:rsidP="002A3E83">
      <w:r>
        <w:tab/>
        <w:t xml:space="preserve">                &lt;/execution&gt;</w:t>
      </w:r>
    </w:p>
    <w:p w:rsidR="002A3E83" w:rsidRDefault="002A3E83" w:rsidP="002A3E83">
      <w:r>
        <w:tab/>
        <w:t xml:space="preserve">            &lt;/executions&gt;</w:t>
      </w:r>
    </w:p>
    <w:p w:rsidR="002A3E83" w:rsidRDefault="002A3E83" w:rsidP="002A3E83">
      <w:r>
        <w:tab/>
        <w:t xml:space="preserve">        &lt;/plugin&gt;</w:t>
      </w:r>
    </w:p>
    <w:p w:rsidR="00991092" w:rsidRDefault="00991092" w:rsidP="00991092">
      <w:pPr>
        <w:ind w:firstLine="720"/>
      </w:pPr>
      <w:r>
        <w:t>&lt;/plugins&gt;</w:t>
      </w:r>
    </w:p>
    <w:p w:rsidR="0091390D" w:rsidRDefault="002A3E83" w:rsidP="00991092">
      <w:pPr>
        <w:ind w:firstLine="195"/>
      </w:pPr>
      <w:r>
        <w:t>&lt;/build&gt;</w:t>
      </w:r>
    </w:p>
    <w:sectPr w:rsidR="00913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153D8"/>
    <w:multiLevelType w:val="hybridMultilevel"/>
    <w:tmpl w:val="ACB42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C85"/>
    <w:rsid w:val="00281116"/>
    <w:rsid w:val="002A3E83"/>
    <w:rsid w:val="004D3DA4"/>
    <w:rsid w:val="0091390D"/>
    <w:rsid w:val="00991092"/>
    <w:rsid w:val="009F0E77"/>
    <w:rsid w:val="00A221B6"/>
    <w:rsid w:val="00C469DF"/>
    <w:rsid w:val="00D6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1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FE723F88.dotm</Template>
  <TotalTime>15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 Dean</dc:creator>
  <cp:keywords/>
  <dc:description/>
  <cp:lastModifiedBy>Ji, Dean</cp:lastModifiedBy>
  <cp:revision>7</cp:revision>
  <dcterms:created xsi:type="dcterms:W3CDTF">2016-12-23T09:43:00Z</dcterms:created>
  <dcterms:modified xsi:type="dcterms:W3CDTF">2016-12-23T09:58:00Z</dcterms:modified>
</cp:coreProperties>
</file>